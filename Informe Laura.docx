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lista5oscura-nfasis4"/>
        <w:tblW w:w="5007" w:type="pct"/>
        <w:tblLook w:val="04A0" w:firstRow="1" w:lastRow="0" w:firstColumn="1" w:lastColumn="0" w:noHBand="0" w:noVBand="1"/>
        <w:tblDescription w:val="Tabla de diseño de encabezado"/>
      </w:tblPr>
      <w:tblGrid>
        <w:gridCol w:w="263"/>
        <w:gridCol w:w="6766"/>
        <w:gridCol w:w="3877"/>
        <w:gridCol w:w="222"/>
        <w:gridCol w:w="14"/>
      </w:tblGrid>
      <w:tr w:rsidR="00356BB9" w:rsidRPr="005676F5" w14:paraId="4882CE9A" w14:textId="77777777" w:rsidTr="0027788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" w:type="dxa"/>
          <w:trHeight w:val="16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" w:type="dxa"/>
          </w:tcPr>
          <w:p w14:paraId="10A94B9C" w14:textId="77777777" w:rsidR="00356BB9" w:rsidRPr="0027788D" w:rsidRDefault="00356BB9" w:rsidP="00356BB9">
            <w:pPr>
              <w:rPr>
                <w:color w:val="FFFFFF" w:themeColor="background1"/>
              </w:rPr>
            </w:pPr>
          </w:p>
        </w:tc>
        <w:tc>
          <w:tcPr>
            <w:tcW w:w="7740" w:type="dxa"/>
          </w:tcPr>
          <w:p w14:paraId="49C6588B" w14:textId="424E1F3F" w:rsidR="00356BB9" w:rsidRPr="0027788D" w:rsidRDefault="000B5DCE" w:rsidP="00356BB9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scriba el nombre de la empresa:"/>
                <w:tag w:val="Escriba el nombre de la empresa:"/>
                <w:id w:val="1598371961"/>
                <w:placeholder>
                  <w:docPart w:val="CCF5E366DC3D4134BFBF7F94299AEC3E"/>
                </w:placeholder>
                <w15:appearance w15:val="hidden"/>
              </w:sdtPr>
              <w:sdtEndPr/>
              <w:sdtContent>
                <w:r w:rsidR="0027788D" w:rsidRPr="0027788D">
                  <w:rPr>
                    <w:color w:val="FFFFFF" w:themeColor="background1"/>
                  </w:rPr>
                  <w:t>Pontificia Universidad Javeriana Cali</w:t>
                </w:r>
              </w:sdtContent>
            </w:sdt>
          </w:p>
          <w:sdt>
            <w:sdtPr>
              <w:rPr>
                <w:color w:val="FFFFFF" w:themeColor="background1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5F62E189817940B2A3B0A510AC22341B"/>
              </w:placeholder>
              <w15:appearance w15:val="hidden"/>
            </w:sdtPr>
            <w:sdtEndPr/>
            <w:sdtContent>
              <w:p w14:paraId="593FB82B" w14:textId="5383361A" w:rsidR="00356BB9" w:rsidRPr="0027788D" w:rsidRDefault="005A2BD0" w:rsidP="00356BB9">
                <w:pPr>
                  <w:pStyle w:val="Informacindecontac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Dirección: </w:t>
                </w:r>
                <w:r w:rsidR="0027788D" w:rsidRPr="0027788D">
                  <w:rPr>
                    <w:rStyle w:val="lrzxr"/>
                    <w:color w:val="FFFFFF" w:themeColor="background1"/>
                  </w:rPr>
                  <w:t>Cl. 18, Cali, Valle del Cauca</w:t>
                </w:r>
              </w:p>
            </w:sdtContent>
          </w:sdt>
          <w:p w14:paraId="7C892422" w14:textId="4239943F" w:rsidR="00356BB9" w:rsidRPr="0027788D" w:rsidRDefault="0027788D" w:rsidP="00356BB9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hyperlink r:id="rId7" w:history="1">
              <w:r w:rsidR="005A2BD0" w:rsidRPr="005A2BD0">
                <w:rPr>
                  <w:rStyle w:val="lrzxr"/>
                  <w:color w:val="FFFFFF" w:themeColor="background1"/>
                </w:rPr>
                <w:t>Teléfono:</w:t>
              </w:r>
              <w:r w:rsidR="005A2BD0">
                <w:rPr>
                  <w:rStyle w:val="lrzxr"/>
                </w:rPr>
                <w:t xml:space="preserve"> </w:t>
              </w:r>
              <w:r w:rsidRPr="0027788D">
                <w:rPr>
                  <w:rStyle w:val="lrzxr"/>
                  <w:color w:val="FFFFFF" w:themeColor="background1"/>
                </w:rPr>
                <w:t>3218200</w:t>
              </w:r>
            </w:hyperlink>
          </w:p>
        </w:tc>
        <w:tc>
          <w:tcPr>
            <w:tcW w:w="3330" w:type="dxa"/>
          </w:tcPr>
          <w:p w14:paraId="343C1660" w14:textId="04F585E3" w:rsidR="00356BB9" w:rsidRPr="005676F5" w:rsidRDefault="005A2BD0" w:rsidP="00356BB9">
            <w:pPr>
              <w:pStyle w:val="Grfic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anchor distT="0" distB="0" distL="114300" distR="114300" simplePos="0" relativeHeight="251660288" behindDoc="0" locked="0" layoutInCell="1" allowOverlap="1" wp14:anchorId="5A1E062B" wp14:editId="436CC683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70485</wp:posOffset>
                  </wp:positionV>
                  <wp:extent cx="2324735" cy="902970"/>
                  <wp:effectExtent l="0" t="0" r="0" b="0"/>
                  <wp:wrapThrough wrapText="bothSides">
                    <wp:wrapPolygon edited="0">
                      <wp:start x="3540" y="0"/>
                      <wp:lineTo x="885" y="4101"/>
                      <wp:lineTo x="177" y="5924"/>
                      <wp:lineTo x="0" y="8203"/>
                      <wp:lineTo x="0" y="18684"/>
                      <wp:lineTo x="1947" y="20962"/>
                      <wp:lineTo x="6195" y="20962"/>
                      <wp:lineTo x="21417" y="18228"/>
                      <wp:lineTo x="21417" y="13215"/>
                      <wp:lineTo x="20532" y="7291"/>
                      <wp:lineTo x="4602" y="0"/>
                      <wp:lineTo x="3540" y="0"/>
                    </wp:wrapPolygon>
                  </wp:wrapThrough>
                  <wp:docPr id="6" name="Imagen 6" descr="One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One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735" cy="90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</w:tcPr>
          <w:p w14:paraId="00333B9E" w14:textId="77777777" w:rsidR="00356BB9" w:rsidRPr="005676F5" w:rsidRDefault="00356BB9" w:rsidP="001A58E9">
            <w:pPr>
              <w:pStyle w:val="Grfic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6666" w:themeColor="accent3"/>
              </w:rPr>
            </w:pPr>
          </w:p>
        </w:tc>
      </w:tr>
      <w:tr w:rsidR="001A58E9" w:rsidRPr="005676F5" w14:paraId="7D7529FE" w14:textId="77777777" w:rsidTr="00277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6" w:type="dxa"/>
            <w:gridSpan w:val="5"/>
          </w:tcPr>
          <w:p w14:paraId="5D3CB83F" w14:textId="6E521C12" w:rsidR="001A58E9" w:rsidRPr="005676F5" w:rsidRDefault="0027788D" w:rsidP="00A87814">
            <w:pPr>
              <w:pStyle w:val="Ttulo"/>
            </w:pPr>
            <w:r w:rsidRPr="0027788D">
              <w:rPr>
                <w:color w:val="FFFFFF" w:themeColor="background1"/>
              </w:rPr>
              <w:t>informe del proyecto</w:t>
            </w:r>
          </w:p>
        </w:tc>
      </w:tr>
      <w:tr w:rsidR="001A58E9" w:rsidRPr="005676F5" w14:paraId="24E44262" w14:textId="77777777" w:rsidTr="0027788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6" w:type="dxa"/>
            <w:gridSpan w:val="5"/>
          </w:tcPr>
          <w:p w14:paraId="12D8DEB3" w14:textId="77777777" w:rsidR="001A58E9" w:rsidRPr="005676F5" w:rsidRDefault="000B5DCE" w:rsidP="001960E4">
            <w:pPr>
              <w:pStyle w:val="Ttulo1"/>
              <w:outlineLvl w:val="0"/>
            </w:pPr>
            <w:sdt>
              <w:sdtPr>
                <w:id w:val="-325209752"/>
                <w:placeholder>
                  <w:docPart w:val="E0ABBC50F8A448FDBACC124093B43CE8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5A2BD0">
                  <w:rPr>
                    <w:color w:val="FFFFFF" w:themeColor="background1"/>
                    <w:lang w:bidi="es-ES"/>
                  </w:rPr>
                  <w:t>Resumen del proyecto</w:t>
                </w:r>
              </w:sdtContent>
            </w:sdt>
          </w:p>
        </w:tc>
      </w:tr>
      <w:tr w:rsidR="001A58E9" w:rsidRPr="005676F5" w14:paraId="4366833C" w14:textId="77777777" w:rsidTr="00277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6" w:type="dxa"/>
            <w:gridSpan w:val="5"/>
          </w:tcPr>
          <w:p w14:paraId="63D37CC5" w14:textId="77777777" w:rsidR="001A58E9" w:rsidRPr="005676F5" w:rsidRDefault="001A58E9" w:rsidP="001A58E9"/>
        </w:tc>
      </w:tr>
    </w:tbl>
    <w:tbl>
      <w:tblPr>
        <w:tblStyle w:val="Tablaconcuadrcula4-nfasis4"/>
        <w:tblW w:w="5000" w:type="pct"/>
        <w:tblLook w:val="0620" w:firstRow="1" w:lastRow="0" w:firstColumn="0" w:lastColumn="0" w:noHBand="1" w:noVBand="1"/>
        <w:tblDescription w:val="Tabla de diseño de encabezado"/>
      </w:tblPr>
      <w:tblGrid>
        <w:gridCol w:w="3062"/>
        <w:gridCol w:w="4046"/>
        <w:gridCol w:w="4068"/>
      </w:tblGrid>
      <w:tr w:rsidR="00E219DC" w:rsidRPr="005676F5" w14:paraId="78F45DF1" w14:textId="77777777" w:rsidTr="005A2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4EC55D54" w14:textId="77777777" w:rsidR="00E219DC" w:rsidRPr="005676F5" w:rsidRDefault="000B5DCE" w:rsidP="0027788D">
            <w:pPr>
              <w:pStyle w:val="Ttulo2"/>
              <w:jc w:val="center"/>
              <w:outlineLvl w:val="1"/>
            </w:pPr>
            <w:sdt>
              <w:sdtPr>
                <w:id w:val="-1450397053"/>
                <w:placeholder>
                  <w:docPart w:val="BE56DF49D0E74ED69974A0D86B6A4912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5676F5">
                  <w:rPr>
                    <w:lang w:bidi="es-ES"/>
                  </w:rPr>
                  <w:t>Fecha del informe</w:t>
                </w:r>
              </w:sdtContent>
            </w:sdt>
          </w:p>
        </w:tc>
        <w:tc>
          <w:tcPr>
            <w:tcW w:w="4181" w:type="dxa"/>
          </w:tcPr>
          <w:p w14:paraId="049A32C4" w14:textId="5E0F0848" w:rsidR="00E219DC" w:rsidRPr="005676F5" w:rsidRDefault="000B5DCE" w:rsidP="0027788D">
            <w:pPr>
              <w:pStyle w:val="Ttulo2"/>
              <w:jc w:val="center"/>
              <w:outlineLvl w:val="1"/>
            </w:pPr>
            <w:sdt>
              <w:sdtPr>
                <w:id w:val="-1238469382"/>
                <w:placeholder>
                  <w:docPart w:val="DD96EF95483E4B349B331971CE144636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5676F5">
                  <w:rPr>
                    <w:lang w:bidi="es-ES"/>
                  </w:rPr>
                  <w:t>Nombre del proyecto</w:t>
                </w:r>
              </w:sdtContent>
            </w:sdt>
          </w:p>
        </w:tc>
        <w:tc>
          <w:tcPr>
            <w:tcW w:w="4197" w:type="dxa"/>
          </w:tcPr>
          <w:p w14:paraId="2A9A351D" w14:textId="77777777" w:rsidR="00E219DC" w:rsidRPr="005676F5" w:rsidRDefault="000B5DCE" w:rsidP="0027788D">
            <w:pPr>
              <w:pStyle w:val="Ttulo2"/>
              <w:jc w:val="center"/>
              <w:outlineLvl w:val="1"/>
            </w:pPr>
            <w:sdt>
              <w:sdtPr>
                <w:id w:val="-722589363"/>
                <w:placeholder>
                  <w:docPart w:val="2180C2AC733142AAA939A775EFC69303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5676F5">
                  <w:rPr>
                    <w:lang w:bidi="es-ES"/>
                  </w:rPr>
                  <w:t>Preparado por</w:t>
                </w:r>
              </w:sdtContent>
            </w:sdt>
          </w:p>
        </w:tc>
      </w:tr>
      <w:tr w:rsidR="00E219DC" w:rsidRPr="005676F5" w14:paraId="6EA1848A" w14:textId="77777777" w:rsidTr="005A2BD0">
        <w:trPr>
          <w:trHeight w:val="678"/>
        </w:trPr>
        <w:tc>
          <w:tcPr>
            <w:tcW w:w="3142" w:type="dxa"/>
          </w:tcPr>
          <w:p w14:paraId="51C4E089" w14:textId="3F2AECDF" w:rsidR="00E219DC" w:rsidRPr="005676F5" w:rsidRDefault="0027788D" w:rsidP="0027788D">
            <w:pPr>
              <w:jc w:val="center"/>
            </w:pPr>
            <w:r>
              <w:t>23/03/2021</w:t>
            </w:r>
          </w:p>
        </w:tc>
        <w:tc>
          <w:tcPr>
            <w:tcW w:w="4181" w:type="dxa"/>
          </w:tcPr>
          <w:p w14:paraId="08E6B686" w14:textId="5727830E" w:rsidR="00E219DC" w:rsidRPr="005676F5" w:rsidRDefault="0027788D" w:rsidP="0027788D">
            <w:pPr>
              <w:jc w:val="center"/>
            </w:pPr>
            <w:r>
              <w:t>Actas de Grado</w:t>
            </w:r>
          </w:p>
        </w:tc>
        <w:tc>
          <w:tcPr>
            <w:tcW w:w="4197" w:type="dxa"/>
          </w:tcPr>
          <w:p w14:paraId="640A7B4F" w14:textId="77777777" w:rsidR="00E219DC" w:rsidRDefault="005A2BD0" w:rsidP="005A2BD0">
            <w:pPr>
              <w:jc w:val="center"/>
            </w:pPr>
            <w:r>
              <w:t>Fabian Antoyne Garcia</w:t>
            </w:r>
          </w:p>
          <w:p w14:paraId="15F4E27D" w14:textId="4E8719C2" w:rsidR="005A2BD0" w:rsidRPr="005676F5" w:rsidRDefault="005A2BD0" w:rsidP="005A2BD0">
            <w:pPr>
              <w:jc w:val="center"/>
            </w:pPr>
            <w:r>
              <w:t>Laura Sofia León</w:t>
            </w: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2"/>
      </w:tblGrid>
      <w:tr w:rsidR="00825C42" w:rsidRPr="005676F5" w14:paraId="0921A073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56685A3" w14:textId="3786DDFD" w:rsidR="00825C42" w:rsidRPr="005676F5" w:rsidRDefault="005A2BD0" w:rsidP="001960E4">
            <w:pPr>
              <w:pStyle w:val="Ttulo1"/>
              <w:outlineLvl w:val="0"/>
            </w:pPr>
            <w:r>
              <w:t>¿Qué PROBLEMAS TUVE AL HACER EL PROYECTO?</w:t>
            </w:r>
          </w:p>
        </w:tc>
      </w:tr>
      <w:tr w:rsidR="00825C42" w:rsidRPr="005676F5" w14:paraId="45B7999F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A151445" w14:textId="77777777" w:rsidR="00825C42" w:rsidRPr="005676F5" w:rsidRDefault="00825C42" w:rsidP="00BE6ACF"/>
        </w:tc>
      </w:tr>
    </w:tbl>
    <w:p w14:paraId="2F8D3A96" w14:textId="55BDAC31" w:rsidR="00FF7EBE" w:rsidRPr="005676F5" w:rsidRDefault="007179F8" w:rsidP="00F0767F">
      <w:r>
        <w:t xml:space="preserve">Personalmente, considero que mi principal problema fue manejar mis emociones e inseguridad, pues la idea de realizar un trabajo tan grande me aterró </w:t>
      </w:r>
      <w:r w:rsidR="004B6261">
        <w:t>demasiado,</w:t>
      </w:r>
      <w:r w:rsidR="00BE27E9">
        <w:t xml:space="preserve"> hubo un momento donde me bloquee</w:t>
      </w:r>
      <w:r w:rsidR="00E078E5">
        <w:t xml:space="preserve"> pues no supe como estructurar </w:t>
      </w:r>
      <w:r w:rsidR="000D1E68">
        <w:t>mejor nuestro programa.</w:t>
      </w:r>
    </w:p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2"/>
      </w:tblGrid>
      <w:tr w:rsidR="00825C42" w:rsidRPr="005676F5" w14:paraId="1161477D" w14:textId="77777777" w:rsidTr="005A2BD0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80D4D74" w14:textId="5AFDF4B5" w:rsidR="00825C42" w:rsidRPr="005676F5" w:rsidRDefault="005A2BD0" w:rsidP="001960E4">
            <w:pPr>
              <w:pStyle w:val="Ttulo1"/>
              <w:outlineLvl w:val="0"/>
            </w:pPr>
            <w:r>
              <w:t>¿Qué APRENDI?</w:t>
            </w:r>
          </w:p>
        </w:tc>
      </w:tr>
      <w:tr w:rsidR="00825C42" w:rsidRPr="005676F5" w14:paraId="13799FF2" w14:textId="77777777" w:rsidTr="005A2BD0">
        <w:trPr>
          <w:trHeight w:hRule="exact" w:val="125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EE4586A" w14:textId="309DF002" w:rsidR="00587673" w:rsidRDefault="00587673" w:rsidP="00BE6ACF">
            <w:r>
              <w:t xml:space="preserve"> Uno de los principales temas que aprendí es la</w:t>
            </w:r>
            <w:r w:rsidR="00494CA6">
              <w:t xml:space="preserve"> creación de clases, que necesita</w:t>
            </w:r>
            <w:r w:rsidR="00CC68D1">
              <w:t xml:space="preserve"> cada una de ellas y como separarlas para hacer el programa</w:t>
            </w:r>
            <w:r w:rsidR="00605F1B">
              <w:t xml:space="preserve"> mas estructurado y eficiente. Además, gracias a mi compañero pude descubrir una nueva forma para el manejo de excepciones </w:t>
            </w:r>
            <w:r w:rsidR="007360FE">
              <w:t>(</w:t>
            </w:r>
            <w:r w:rsidR="007360FE" w:rsidRPr="005A2BD0">
              <w:t>try-throw-catch</w:t>
            </w:r>
            <w:r w:rsidR="007360FE">
              <w:t>)</w:t>
            </w:r>
            <w:r w:rsidR="009E2A11">
              <w:t>.</w:t>
            </w:r>
          </w:p>
          <w:p w14:paraId="360D3812" w14:textId="180AF6D1" w:rsidR="009E2A11" w:rsidRDefault="009E2A11" w:rsidP="00BE6ACF">
            <w:r>
              <w:t xml:space="preserve">Por otra parte, </w:t>
            </w:r>
            <w:r w:rsidR="00A76299">
              <w:t>a manera personal aprendí a trabajar mas en equipo, el uso del GitHub, y como manejar las situaciones criticas a la hora de realizar trabajos de tan alta magnitud como fue este proyecto.</w:t>
            </w:r>
          </w:p>
          <w:p w14:paraId="5716EAF0" w14:textId="77777777" w:rsidR="005A2BD0" w:rsidRDefault="005A2BD0" w:rsidP="00BE6ACF"/>
          <w:p w14:paraId="5C0052E9" w14:textId="4265D130" w:rsidR="005A2BD0" w:rsidRPr="005676F5" w:rsidRDefault="005A2BD0" w:rsidP="00BE6ACF"/>
        </w:tc>
      </w:tr>
      <w:tr w:rsidR="00825C42" w:rsidRPr="005676F5" w14:paraId="2123C9CC" w14:textId="77777777" w:rsidTr="005A2BD0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E63AE56" w14:textId="35BF14BE" w:rsidR="00825C42" w:rsidRPr="005676F5" w:rsidRDefault="005A2BD0" w:rsidP="001960E4">
            <w:pPr>
              <w:pStyle w:val="Ttulo1"/>
              <w:outlineLvl w:val="0"/>
            </w:pPr>
            <w:r>
              <w:t>¿Qué ME GUSTÓ?</w:t>
            </w:r>
          </w:p>
        </w:tc>
      </w:tr>
      <w:tr w:rsidR="00825C42" w:rsidRPr="005676F5" w14:paraId="51A1FF9B" w14:textId="77777777" w:rsidTr="009F7E3B">
        <w:trPr>
          <w:trHeight w:hRule="exact" w:val="703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501658E" w14:textId="39363BEA" w:rsidR="00825C42" w:rsidRPr="005676F5" w:rsidRDefault="00795BC4" w:rsidP="00BE6ACF">
            <w:r>
              <w:t xml:space="preserve">Lo que </w:t>
            </w:r>
            <w:r w:rsidR="009F7E3B">
              <w:t>más</w:t>
            </w:r>
            <w:r>
              <w:t xml:space="preserve"> me gust</w:t>
            </w:r>
            <w:r w:rsidR="00581AD2">
              <w:t xml:space="preserve">ó del proyecto fue poder practicar mas </w:t>
            </w:r>
            <w:r w:rsidR="009F7E3B">
              <w:t>la programación orientada a objetos.</w:t>
            </w:r>
          </w:p>
        </w:tc>
      </w:tr>
      <w:tr w:rsidR="00825C42" w:rsidRPr="005676F5" w14:paraId="347639F2" w14:textId="77777777" w:rsidTr="006D198E">
        <w:trPr>
          <w:trHeight w:val="516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86B38FE" w14:textId="3DB23940" w:rsidR="00825C42" w:rsidRPr="005676F5" w:rsidRDefault="005A2BD0" w:rsidP="001960E4">
            <w:pPr>
              <w:pStyle w:val="Ttulo1"/>
              <w:outlineLvl w:val="0"/>
            </w:pPr>
            <w:r>
              <w:t>¿Qué NO ME GUSTÓ?</w:t>
            </w:r>
          </w:p>
        </w:tc>
      </w:tr>
      <w:tr w:rsidR="005A2BD0" w:rsidRPr="005676F5" w14:paraId="3409C99E" w14:textId="77777777" w:rsidTr="005A2BD0">
        <w:trPr>
          <w:trHeight w:val="211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2A2364B" w14:textId="6EF71A6C" w:rsidR="005A2BD0" w:rsidRDefault="009F7E3B" w:rsidP="001960E4">
            <w:pPr>
              <w:pStyle w:val="Ttulo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BDA1BD" wp14:editId="61BB047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-1160780</wp:posOffset>
                      </wp:positionV>
                      <wp:extent cx="6858000" cy="1138555"/>
                      <wp:effectExtent l="0" t="0" r="0" b="444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0" cy="1138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C88D7D" w14:textId="40DA8672" w:rsidR="009F7E3B" w:rsidRDefault="00C1773B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Lo único que no me gustó de este proyecto radica mas que todo en mi compañero, pu</w:t>
                                  </w:r>
                                  <w:r w:rsidR="00E423BC">
                                    <w:rPr>
                                      <w:lang w:val="es-MX"/>
                                    </w:rPr>
                                    <w:t xml:space="preserve">esto que a veces quería refinar tantas funcionalidades por si solo que me dejaba atrás, </w:t>
                                  </w:r>
                                  <w:r w:rsidR="00930762">
                                    <w:rPr>
                                      <w:lang w:val="es-MX"/>
                                    </w:rPr>
                                    <w:t xml:space="preserve">y gracias a esto sentía que </w:t>
                                  </w:r>
                                  <w:r w:rsidR="000C454E">
                                    <w:rPr>
                                      <w:lang w:val="es-MX"/>
                                    </w:rPr>
                                    <w:t xml:space="preserve">yo </w:t>
                                  </w:r>
                                  <w:r w:rsidR="00930762">
                                    <w:rPr>
                                      <w:lang w:val="es-MX"/>
                                    </w:rPr>
                                    <w:t>no aportaba mucho al proyecto</w:t>
                                  </w:r>
                                  <w:r w:rsidR="00EE3A87">
                                    <w:rPr>
                                      <w:lang w:val="es-MX"/>
                                    </w:rPr>
                                    <w:t xml:space="preserve">, sin </w:t>
                                  </w:r>
                                  <w:r w:rsidR="00997699">
                                    <w:rPr>
                                      <w:lang w:val="es-MX"/>
                                    </w:rPr>
                                    <w:t>embargo,</w:t>
                                  </w:r>
                                  <w:r w:rsidR="00EE3A87">
                                    <w:rPr>
                                      <w:lang w:val="es-MX"/>
                                    </w:rPr>
                                    <w:t xml:space="preserve"> siempre me explicaba cada cosa que agregaba o </w:t>
                                  </w:r>
                                  <w:r w:rsidR="00997699">
                                    <w:rPr>
                                      <w:lang w:val="es-MX"/>
                                    </w:rPr>
                                    <w:t>implementaba,</w:t>
                                  </w:r>
                                  <w:r w:rsidR="00A40770">
                                    <w:rPr>
                                      <w:lang w:val="es-MX"/>
                                    </w:rPr>
                                    <w:t xml:space="preserve"> aunque</w:t>
                                  </w:r>
                                  <w:r w:rsidR="00EE3A87">
                                    <w:rPr>
                                      <w:lang w:val="es-MX"/>
                                    </w:rPr>
                                    <w:t xml:space="preserve"> no fuera lo mismo a que yo intentara hacerlo.</w:t>
                                  </w:r>
                                </w:p>
                                <w:p w14:paraId="2B11FE67" w14:textId="12B9436E" w:rsidR="006C0630" w:rsidRPr="00647535" w:rsidRDefault="006C063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El mejor ejemplo que puedo tomar aquí fue la función de generar PDF, </w:t>
                                  </w:r>
                                  <w:r w:rsidR="00E12C6E">
                                    <w:rPr>
                                      <w:lang w:val="es-MX"/>
                                    </w:rPr>
                                    <w:t>ya que de un día para otro me comentó que ya había hecho todo el diseño para que se pareciera al ejemplo que nos brindó la profesora</w:t>
                                  </w:r>
                                  <w:r w:rsidR="006C14BB">
                                    <w:rPr>
                                      <w:lang w:val="es-MX"/>
                                    </w:rPr>
                                    <w:t xml:space="preserve"> (cabe resaltar que el manejo de coordenadas era muy extenso)</w:t>
                                  </w:r>
                                  <w:r w:rsidR="00E3070C">
                                    <w:rPr>
                                      <w:lang w:val="es-MX"/>
                                    </w:rPr>
                                    <w:t xml:space="preserve"> y </w:t>
                                  </w:r>
                                  <w:r w:rsidR="00997699">
                                    <w:rPr>
                                      <w:lang w:val="es-MX"/>
                                    </w:rPr>
                                    <w:t>él</w:t>
                                  </w:r>
                                  <w:r w:rsidR="00E3070C">
                                    <w:rPr>
                                      <w:lang w:val="es-MX"/>
                                    </w:rPr>
                                    <w:t xml:space="preserve"> se encargó de todo eso solo, cosa que no me agrado para nada.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DA1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.9pt;margin-top:-91.4pt;width:540pt;height:8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" filled="f" stroked="f" strokeweight=".5pt">
                      <v:textbox>
                        <w:txbxContent>
                          <w:p w14:paraId="42C88D7D" w14:textId="40DA8672" w:rsidR="009F7E3B" w:rsidRDefault="00C1773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 único que no me gustó de este proyecto radica mas que todo en mi compañero, pu</w:t>
                            </w:r>
                            <w:r w:rsidR="00E423BC">
                              <w:rPr>
                                <w:lang w:val="es-MX"/>
                              </w:rPr>
                              <w:t xml:space="preserve">esto que a veces quería refinar tantas funcionalidades por si solo que me dejaba atrás, </w:t>
                            </w:r>
                            <w:r w:rsidR="00930762">
                              <w:rPr>
                                <w:lang w:val="es-MX"/>
                              </w:rPr>
                              <w:t xml:space="preserve">y gracias a esto sentía que </w:t>
                            </w:r>
                            <w:r w:rsidR="000C454E">
                              <w:rPr>
                                <w:lang w:val="es-MX"/>
                              </w:rPr>
                              <w:t xml:space="preserve">yo </w:t>
                            </w:r>
                            <w:r w:rsidR="00930762">
                              <w:rPr>
                                <w:lang w:val="es-MX"/>
                              </w:rPr>
                              <w:t>no aportaba mucho al proyecto</w:t>
                            </w:r>
                            <w:r w:rsidR="00EE3A87">
                              <w:rPr>
                                <w:lang w:val="es-MX"/>
                              </w:rPr>
                              <w:t xml:space="preserve">, sin </w:t>
                            </w:r>
                            <w:r w:rsidR="00997699">
                              <w:rPr>
                                <w:lang w:val="es-MX"/>
                              </w:rPr>
                              <w:t>embargo,</w:t>
                            </w:r>
                            <w:r w:rsidR="00EE3A87">
                              <w:rPr>
                                <w:lang w:val="es-MX"/>
                              </w:rPr>
                              <w:t xml:space="preserve"> siempre me explicaba cada cosa que agregaba o </w:t>
                            </w:r>
                            <w:r w:rsidR="00997699">
                              <w:rPr>
                                <w:lang w:val="es-MX"/>
                              </w:rPr>
                              <w:t>implementaba,</w:t>
                            </w:r>
                            <w:r w:rsidR="00A40770">
                              <w:rPr>
                                <w:lang w:val="es-MX"/>
                              </w:rPr>
                              <w:t xml:space="preserve"> aunque</w:t>
                            </w:r>
                            <w:r w:rsidR="00EE3A87">
                              <w:rPr>
                                <w:lang w:val="es-MX"/>
                              </w:rPr>
                              <w:t xml:space="preserve"> no fuera lo mismo a que yo intentara hacerlo.</w:t>
                            </w:r>
                          </w:p>
                          <w:p w14:paraId="2B11FE67" w14:textId="12B9436E" w:rsidR="006C0630" w:rsidRPr="00647535" w:rsidRDefault="006C06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El mejor ejemplo que puedo tomar aquí fue la función de generar PDF, </w:t>
                            </w:r>
                            <w:r w:rsidR="00E12C6E">
                              <w:rPr>
                                <w:lang w:val="es-MX"/>
                              </w:rPr>
                              <w:t>ya que de un día para otro me comentó que ya había hecho todo el diseño para que se pareciera al ejemplo que nos brindó la profesora</w:t>
                            </w:r>
                            <w:r w:rsidR="006C14BB">
                              <w:rPr>
                                <w:lang w:val="es-MX"/>
                              </w:rPr>
                              <w:t xml:space="preserve"> (cabe resaltar que el manejo de coordenadas era muy extenso)</w:t>
                            </w:r>
                            <w:r w:rsidR="00E3070C">
                              <w:rPr>
                                <w:lang w:val="es-MX"/>
                              </w:rPr>
                              <w:t xml:space="preserve"> y </w:t>
                            </w:r>
                            <w:r w:rsidR="00997699">
                              <w:rPr>
                                <w:lang w:val="es-MX"/>
                              </w:rPr>
                              <w:t>él</w:t>
                            </w:r>
                            <w:r w:rsidR="00E3070C">
                              <w:rPr>
                                <w:lang w:val="es-MX"/>
                              </w:rPr>
                              <w:t xml:space="preserve"> se encargó de todo eso solo, cosa que no me agrado para nada.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2BD0">
              <w:t>¿Qué HIZO CADA MIEMBRO DEL EQUIPO?</w:t>
            </w:r>
          </w:p>
        </w:tc>
      </w:tr>
      <w:tr w:rsidR="00825C42" w:rsidRPr="005676F5" w14:paraId="4625C890" w14:textId="77777777" w:rsidTr="00BE0C94">
        <w:trPr>
          <w:trHeight w:hRule="exact" w:val="2059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9575EBC" w14:textId="5D1632C3" w:rsidR="00825C42" w:rsidRDefault="005A2BD0" w:rsidP="00BE6ACF">
            <w:pPr>
              <w:rPr>
                <w:b/>
                <w:bCs/>
              </w:rPr>
            </w:pPr>
            <w:r>
              <w:lastRenderedPageBreak/>
              <w:t xml:space="preserve">  </w:t>
            </w:r>
            <w:r w:rsidRPr="005A2BD0">
              <w:rPr>
                <w:b/>
                <w:bCs/>
              </w:rPr>
              <w:t>Fabian Antoyne:</w:t>
            </w:r>
            <w:r>
              <w:rPr>
                <w:b/>
                <w:bCs/>
              </w:rPr>
              <w:t xml:space="preserve"> </w:t>
            </w:r>
          </w:p>
          <w:p w14:paraId="37A6490B" w14:textId="73C1CD2C" w:rsidR="005A2BD0" w:rsidRDefault="005A2BD0" w:rsidP="00BE6ACF">
            <w:r>
              <w:rPr>
                <w:b/>
                <w:bCs/>
              </w:rPr>
              <w:t xml:space="preserve">  -</w:t>
            </w:r>
            <w:r w:rsidRPr="005A2BD0">
              <w:t xml:space="preserve">Realizó </w:t>
            </w:r>
            <w:r w:rsidR="00276401">
              <w:t>2</w:t>
            </w:r>
            <w:r w:rsidRPr="005A2BD0">
              <w:t xml:space="preserve"> de las funcionalidades principales del programa ( crearActa</w:t>
            </w:r>
            <w:r w:rsidR="00276401">
              <w:t>, listar</w:t>
            </w:r>
            <w:r w:rsidR="002E5150">
              <w:t xml:space="preserve"> actas abiertas o cerradas</w:t>
            </w:r>
            <w:r w:rsidRPr="005A2BD0">
              <w:t>), junto con esto también implementó el uso del try-throw-catch</w:t>
            </w:r>
            <w:r w:rsidR="00BE0C94">
              <w:t xml:space="preserve"> para el manejo de  excepciones.</w:t>
            </w:r>
          </w:p>
          <w:p w14:paraId="3B1EA99E" w14:textId="716DC850" w:rsidR="00BE0C94" w:rsidRDefault="00BE0C94" w:rsidP="00BE6ACF">
            <w:r>
              <w:t xml:space="preserve"> -Investigó y realizó la funcionalidad de generar un PDF de acta, también realizó el diseño para hacerlo lo mas semejante posible al diseño original que nos brindó la profesora Luisa.</w:t>
            </w:r>
          </w:p>
          <w:p w14:paraId="1BAA9B4D" w14:textId="329AAAB6" w:rsidR="00BE0C94" w:rsidRDefault="00BE0C94" w:rsidP="00BE6ACF">
            <w:r>
              <w:t xml:space="preserve"> -Realizo </w:t>
            </w:r>
            <w:r w:rsidR="00176761">
              <w:t>5</w:t>
            </w:r>
            <w:r>
              <w:t xml:space="preserve"> de las 10 funcionalidades secundarias solicitadas en el proyecto (consultar trabajos de tipo aplicado, </w:t>
            </w:r>
            <w:r>
              <w:t xml:space="preserve">consultar trabajos de tipo </w:t>
            </w:r>
            <w:r>
              <w:t>investigación, consultar trabajos dirigidos por un profesor, consultar trabajos de los que ha sido jurado una persona</w:t>
            </w:r>
            <w:r w:rsidR="00176761">
              <w:t>, crear información persona</w:t>
            </w:r>
            <w:r>
              <w:t>)</w:t>
            </w:r>
          </w:p>
          <w:p w14:paraId="1AC93267" w14:textId="60E34083" w:rsidR="00BE0C94" w:rsidRDefault="00176761" w:rsidP="00BE6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BA6286" wp14:editId="762C6E6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12700</wp:posOffset>
                      </wp:positionV>
                      <wp:extent cx="6938010" cy="1764030"/>
                      <wp:effectExtent l="0" t="0" r="0" b="762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38010" cy="1764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F6852B" w14:textId="6D1B729D" w:rsidR="00BE0C94" w:rsidRPr="00176761" w:rsidRDefault="00BE0C94">
                                  <w:pPr>
                                    <w:rPr>
                                      <w:b/>
                                      <w:bCs/>
                                      <w:lang w:val="es-MX"/>
                                    </w:rPr>
                                  </w:pPr>
                                  <w:r w:rsidRPr="00176761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>Laura León:</w:t>
                                  </w:r>
                                </w:p>
                                <w:p w14:paraId="5108DC55" w14:textId="7B2EB329" w:rsidR="00BE0C94" w:rsidRDefault="00BE0C9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-Diseñó e implemento la </w:t>
                                  </w:r>
                                  <w:r w:rsidR="008645A7">
                                    <w:rPr>
                                      <w:lang w:val="es-MX"/>
                                    </w:rPr>
                                    <w:t>estructura</w:t>
                                  </w:r>
                                  <w:r>
                                    <w:rPr>
                                      <w:lang w:val="es-MX"/>
                                    </w:rPr>
                                    <w:t xml:space="preserve"> del programa, (creación de </w:t>
                                  </w:r>
                                  <w:r w:rsidR="003F6801">
                                    <w:rPr>
                                      <w:lang w:val="es-MX"/>
                                    </w:rPr>
                                    <w:t xml:space="preserve">las </w:t>
                                  </w:r>
                                  <w:r>
                                    <w:rPr>
                                      <w:lang w:val="es-MX"/>
                                    </w:rPr>
                                    <w:t>clases y la separación de archivos)</w:t>
                                  </w:r>
                                  <w:r w:rsidR="00086056">
                                    <w:rPr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76B92E78" w14:textId="6DA638A8" w:rsidR="00BE0C94" w:rsidRDefault="00BE0C9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-Creación del diagrama de clases</w:t>
                                  </w:r>
                                </w:p>
                                <w:p w14:paraId="1CD88071" w14:textId="1CAEF9C9" w:rsidR="00BE0C94" w:rsidRDefault="00BE0C94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</w:t>
                                  </w:r>
                                  <w:r w:rsidR="00176761">
                                    <w:rPr>
                                      <w:lang w:val="es-MX"/>
                                    </w:rPr>
                                    <w:t xml:space="preserve">Realizó una de las funcionalidades principales del programa(modificarActa), en el cual se desarrolló las opciones para diligenciar notas del acta, </w:t>
                                  </w:r>
                                  <w:r w:rsidR="00605109">
                                    <w:rPr>
                                      <w:lang w:val="es-MX"/>
                                    </w:rPr>
                                    <w:t xml:space="preserve">calcular nota final, agregar observaciones por criterio, </w:t>
                                  </w:r>
                                  <w:r w:rsidR="002566FB">
                                    <w:rPr>
                                      <w:lang w:val="es-MX"/>
                                    </w:rPr>
                                    <w:t xml:space="preserve">comentarios </w:t>
                                  </w:r>
                                  <w:r w:rsidR="00271ED8">
                                    <w:rPr>
                                      <w:lang w:val="es-MX"/>
                                    </w:rPr>
                                    <w:t>específicos</w:t>
                                  </w:r>
                                  <w:r w:rsidR="002566FB">
                                    <w:rPr>
                                      <w:lang w:val="es-MX"/>
                                    </w:rPr>
                                    <w:t>, y cerrar el acta.</w:t>
                                  </w:r>
                                </w:p>
                                <w:p w14:paraId="7ED80CC8" w14:textId="37219DCE" w:rsidR="002566FB" w:rsidRDefault="002566FB">
                                  <w:r>
                                    <w:rPr>
                                      <w:lang w:val="es-MX"/>
                                    </w:rPr>
                                    <w:t>-</w:t>
                                  </w:r>
                                  <w:r w:rsidR="004A1B3E">
                                    <w:rPr>
                                      <w:lang w:val="es-MX"/>
                                    </w:rPr>
                                    <w:t xml:space="preserve">Realizó </w:t>
                                  </w:r>
                                  <w:r w:rsidR="00CA06F1">
                                    <w:rPr>
                                      <w:lang w:val="es-MX"/>
                                    </w:rPr>
                                    <w:t>5</w:t>
                                  </w:r>
                                  <w:r w:rsidR="00DA2599"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  <w:r w:rsidR="00DA2599">
                                    <w:t xml:space="preserve">de las 10 funcionalidades secundarias solicitadas en el </w:t>
                                  </w:r>
                                  <w:r w:rsidR="00276401">
                                    <w:t>proyecto (</w:t>
                                  </w:r>
                                  <w:r w:rsidR="004D30AD">
                                    <w:t>ver</w:t>
                                  </w:r>
                                  <w:r w:rsidR="00DA2599">
                                    <w:t xml:space="preserve"> la lista sin repetidos de jurados, </w:t>
                                  </w:r>
                                  <w:r w:rsidR="003F2A78">
                                    <w:t>consultar actas de trabajos pendientes y rechazados, mostrar jurados internos y externos</w:t>
                                  </w:r>
                                  <w:r w:rsidR="004D30AD">
                                    <w:t>, eliminar acta, mostrar los criterios de evaluación del acta</w:t>
                                  </w:r>
                                  <w:r w:rsidR="00DA2599">
                                    <w:t>)</w:t>
                                  </w:r>
                                </w:p>
                                <w:p w14:paraId="1FAFA68E" w14:textId="0595A534" w:rsidR="00B45DAE" w:rsidRPr="00BE0C94" w:rsidRDefault="00B45DA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t>-Realizo todas las funcionalidades para imprimir información en consola (mostrarActa, mostrarPersona,mostrarCr</w:t>
                                  </w:r>
                                  <w:r w:rsidR="00016CE9">
                                    <w:t>iterio, mostrarDetalleCriterio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A6286" id="Cuadro de texto 7" o:spid="_x0000_s1027" type="#_x0000_t202" style="position:absolute;margin-left:-3.5pt;margin-top:1pt;width:546.3pt;height:13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" filled="f" stroked="f" strokeweight=".5pt">
                      <v:textbox>
                        <w:txbxContent>
                          <w:p w14:paraId="29F6852B" w14:textId="6D1B729D" w:rsidR="00BE0C94" w:rsidRPr="00176761" w:rsidRDefault="00BE0C94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176761">
                              <w:rPr>
                                <w:b/>
                                <w:bCs/>
                                <w:lang w:val="es-MX"/>
                              </w:rPr>
                              <w:t>Laura León:</w:t>
                            </w:r>
                          </w:p>
                          <w:p w14:paraId="5108DC55" w14:textId="7B2EB329" w:rsidR="00BE0C94" w:rsidRDefault="00BE0C9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-Diseñó e implemento la </w:t>
                            </w:r>
                            <w:r w:rsidR="008645A7">
                              <w:rPr>
                                <w:lang w:val="es-MX"/>
                              </w:rPr>
                              <w:t>estructura</w:t>
                            </w:r>
                            <w:r>
                              <w:rPr>
                                <w:lang w:val="es-MX"/>
                              </w:rPr>
                              <w:t xml:space="preserve"> del programa, (creación de </w:t>
                            </w:r>
                            <w:r w:rsidR="003F6801">
                              <w:rPr>
                                <w:lang w:val="es-MX"/>
                              </w:rPr>
                              <w:t xml:space="preserve">las </w:t>
                            </w:r>
                            <w:r>
                              <w:rPr>
                                <w:lang w:val="es-MX"/>
                              </w:rPr>
                              <w:t>clases y la separación de archivos)</w:t>
                            </w:r>
                            <w:r w:rsidR="00086056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76B92E78" w14:textId="6DA638A8" w:rsidR="00BE0C94" w:rsidRDefault="00BE0C9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-Creación del diagrama de clases</w:t>
                            </w:r>
                          </w:p>
                          <w:p w14:paraId="1CD88071" w14:textId="1CAEF9C9" w:rsidR="00BE0C94" w:rsidRDefault="00BE0C9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</w:t>
                            </w:r>
                            <w:r w:rsidR="00176761">
                              <w:rPr>
                                <w:lang w:val="es-MX"/>
                              </w:rPr>
                              <w:t xml:space="preserve">Realizó una de las funcionalidades principales del programa(modificarActa), en el cual se desarrolló las opciones para diligenciar notas del acta, </w:t>
                            </w:r>
                            <w:r w:rsidR="00605109">
                              <w:rPr>
                                <w:lang w:val="es-MX"/>
                              </w:rPr>
                              <w:t xml:space="preserve">calcular nota final, agregar observaciones por criterio, </w:t>
                            </w:r>
                            <w:r w:rsidR="002566FB">
                              <w:rPr>
                                <w:lang w:val="es-MX"/>
                              </w:rPr>
                              <w:t xml:space="preserve">comentarios </w:t>
                            </w:r>
                            <w:r w:rsidR="00271ED8">
                              <w:rPr>
                                <w:lang w:val="es-MX"/>
                              </w:rPr>
                              <w:t>específicos</w:t>
                            </w:r>
                            <w:r w:rsidR="002566FB">
                              <w:rPr>
                                <w:lang w:val="es-MX"/>
                              </w:rPr>
                              <w:t>, y cerrar el acta.</w:t>
                            </w:r>
                          </w:p>
                          <w:p w14:paraId="7ED80CC8" w14:textId="37219DCE" w:rsidR="002566FB" w:rsidRDefault="002566FB">
                            <w:r>
                              <w:rPr>
                                <w:lang w:val="es-MX"/>
                              </w:rPr>
                              <w:t>-</w:t>
                            </w:r>
                            <w:r w:rsidR="004A1B3E">
                              <w:rPr>
                                <w:lang w:val="es-MX"/>
                              </w:rPr>
                              <w:t xml:space="preserve">Realizó </w:t>
                            </w:r>
                            <w:r w:rsidR="00CA06F1">
                              <w:rPr>
                                <w:lang w:val="es-MX"/>
                              </w:rPr>
                              <w:t>5</w:t>
                            </w:r>
                            <w:r w:rsidR="00DA2599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A2599">
                              <w:t xml:space="preserve">de las 10 funcionalidades secundarias solicitadas en el </w:t>
                            </w:r>
                            <w:r w:rsidR="00276401">
                              <w:t>proyecto (</w:t>
                            </w:r>
                            <w:r w:rsidR="004D30AD">
                              <w:t>ver</w:t>
                            </w:r>
                            <w:r w:rsidR="00DA2599">
                              <w:t xml:space="preserve"> la lista sin repetidos de jurados, </w:t>
                            </w:r>
                            <w:r w:rsidR="003F2A78">
                              <w:t>consultar actas de trabajos pendientes y rechazados, mostrar jurados internos y externos</w:t>
                            </w:r>
                            <w:r w:rsidR="004D30AD">
                              <w:t>, eliminar acta, mostrar los criterios de evaluación del acta</w:t>
                            </w:r>
                            <w:r w:rsidR="00DA2599">
                              <w:t>)</w:t>
                            </w:r>
                          </w:p>
                          <w:p w14:paraId="1FAFA68E" w14:textId="0595A534" w:rsidR="00B45DAE" w:rsidRPr="00BE0C94" w:rsidRDefault="00B45DAE">
                            <w:pPr>
                              <w:rPr>
                                <w:lang w:val="es-MX"/>
                              </w:rPr>
                            </w:pPr>
                            <w:r>
                              <w:t>-Realizo todas las funcionalidades para imprimir información en consola (mostrarActa, mostrarPersona,mostrarCr</w:t>
                            </w:r>
                            <w:r w:rsidR="00016CE9">
                              <w:t>iterio, mostrarDetalleCriterio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DC5642" w14:textId="702F455C" w:rsidR="00BE0C94" w:rsidRDefault="00BE0C94" w:rsidP="00BE6ACF"/>
          <w:p w14:paraId="432EFB30" w14:textId="77777777" w:rsidR="00BE0C94" w:rsidRPr="005A2BD0" w:rsidRDefault="00BE0C94" w:rsidP="00BE6ACF"/>
          <w:p w14:paraId="1305B5A5" w14:textId="1306A6FF" w:rsidR="005A2BD0" w:rsidRDefault="005A2BD0" w:rsidP="00BE6ACF">
            <w:pPr>
              <w:rPr>
                <w:b/>
                <w:bCs/>
              </w:rPr>
            </w:pPr>
          </w:p>
          <w:p w14:paraId="01413139" w14:textId="77777777" w:rsidR="00BE0C94" w:rsidRPr="005A2BD0" w:rsidRDefault="00BE0C94" w:rsidP="00BE6ACF">
            <w:pPr>
              <w:rPr>
                <w:b/>
                <w:bCs/>
              </w:rPr>
            </w:pPr>
          </w:p>
          <w:p w14:paraId="4C1B6D63" w14:textId="77777777" w:rsidR="005A2BD0" w:rsidRDefault="005A2BD0" w:rsidP="00BE6ACF"/>
          <w:p w14:paraId="30B12874" w14:textId="77777777" w:rsidR="005A2BD0" w:rsidRDefault="005A2BD0" w:rsidP="00BE6ACF"/>
          <w:p w14:paraId="4F036C31" w14:textId="77777777" w:rsidR="005A2BD0" w:rsidRDefault="005A2BD0" w:rsidP="00BE6ACF"/>
          <w:p w14:paraId="169FCD92" w14:textId="77777777" w:rsidR="005A2BD0" w:rsidRDefault="005A2BD0" w:rsidP="00BE6ACF"/>
          <w:p w14:paraId="3699D24E" w14:textId="515A774E" w:rsidR="005A2BD0" w:rsidRPr="005676F5" w:rsidRDefault="005A2BD0" w:rsidP="00BE6ACF"/>
        </w:tc>
      </w:tr>
      <w:tr w:rsidR="00825C42" w:rsidRPr="005676F5" w14:paraId="3D8F4A0B" w14:textId="77777777" w:rsidTr="00B141A2">
        <w:trPr>
          <w:trHeight w:val="32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5580A49" w14:textId="0CD19F91" w:rsidR="00825C42" w:rsidRPr="005676F5" w:rsidRDefault="005A2BD0" w:rsidP="001960E4">
            <w:pPr>
              <w:pStyle w:val="Ttulo1"/>
              <w:outlineLvl w:val="0"/>
            </w:pPr>
            <w:r>
              <w:t>NOTAS</w:t>
            </w:r>
          </w:p>
        </w:tc>
      </w:tr>
      <w:tr w:rsidR="00825C42" w:rsidRPr="005676F5" w14:paraId="691B1B2F" w14:textId="77777777" w:rsidTr="005A2BD0">
        <w:trPr>
          <w:trHeight w:hRule="exact" w:val="1517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67FC948" w14:textId="77777777" w:rsidR="00825C42" w:rsidRPr="006D6188" w:rsidRDefault="00BD701B" w:rsidP="00BE6ACF">
            <w:pPr>
              <w:rPr>
                <w:b/>
                <w:bCs/>
                <w:sz w:val="32"/>
                <w:szCs w:val="32"/>
              </w:rPr>
            </w:pPr>
            <w:r w:rsidRPr="006D6188">
              <w:rPr>
                <w:b/>
                <w:bCs/>
                <w:sz w:val="32"/>
                <w:szCs w:val="32"/>
              </w:rPr>
              <w:t xml:space="preserve">Individual: </w:t>
            </w:r>
            <w:r w:rsidR="006D6188" w:rsidRPr="006D6188">
              <w:rPr>
                <w:b/>
                <w:bCs/>
                <w:sz w:val="32"/>
                <w:szCs w:val="32"/>
              </w:rPr>
              <w:t>4,5</w:t>
            </w:r>
          </w:p>
          <w:p w14:paraId="3D185253" w14:textId="15E0BDC6" w:rsidR="006D6188" w:rsidRPr="005676F5" w:rsidRDefault="006D6188" w:rsidP="00BE6ACF">
            <w:r w:rsidRPr="006D6188">
              <w:rPr>
                <w:b/>
                <w:bCs/>
                <w:sz w:val="32"/>
                <w:szCs w:val="32"/>
              </w:rPr>
              <w:t>Fabian Antoyne: 5.0</w:t>
            </w:r>
          </w:p>
        </w:tc>
      </w:tr>
    </w:tbl>
    <w:p w14:paraId="4FEEBC88" w14:textId="4AED8C47" w:rsidR="008E3A9C" w:rsidRDefault="008E3A9C"/>
    <w:p w14:paraId="57AEDEE9" w14:textId="50ED0FA1" w:rsidR="005A2BD0" w:rsidRDefault="005A2BD0">
      <w:r>
        <w:rPr>
          <w:noProof/>
        </w:rPr>
        <w:drawing>
          <wp:anchor distT="0" distB="0" distL="114300" distR="114300" simplePos="0" relativeHeight="251658240" behindDoc="0" locked="0" layoutInCell="1" allowOverlap="1" wp14:anchorId="5F2647BB" wp14:editId="7292FF7A">
            <wp:simplePos x="0" y="0"/>
            <wp:positionH relativeFrom="column">
              <wp:posOffset>437515</wp:posOffset>
            </wp:positionH>
            <wp:positionV relativeFrom="paragraph">
              <wp:posOffset>163830</wp:posOffset>
            </wp:positionV>
            <wp:extent cx="2324735" cy="902970"/>
            <wp:effectExtent l="0" t="0" r="0" b="0"/>
            <wp:wrapThrough wrapText="bothSides">
              <wp:wrapPolygon edited="0">
                <wp:start x="3540" y="0"/>
                <wp:lineTo x="885" y="4101"/>
                <wp:lineTo x="177" y="5924"/>
                <wp:lineTo x="0" y="8203"/>
                <wp:lineTo x="0" y="18684"/>
                <wp:lineTo x="1947" y="20962"/>
                <wp:lineTo x="6195" y="20962"/>
                <wp:lineTo x="21417" y="18228"/>
                <wp:lineTo x="21417" y="13215"/>
                <wp:lineTo x="20532" y="7291"/>
                <wp:lineTo x="4602" y="0"/>
                <wp:lineTo x="3540" y="0"/>
              </wp:wrapPolygon>
            </wp:wrapThrough>
            <wp:docPr id="5" name="Imagen 5" descr="On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neG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11625" w14:textId="56E2ABFE" w:rsidR="005A2BD0" w:rsidRPr="005676F5" w:rsidRDefault="005A2BD0">
      <w:r>
        <w:rPr>
          <w:noProof/>
        </w:rPr>
        <w:drawing>
          <wp:inline distT="0" distB="0" distL="0" distR="0" wp14:anchorId="06F208DB" wp14:editId="6B2478B9">
            <wp:extent cx="2220686" cy="942991"/>
            <wp:effectExtent l="0" t="0" r="0" b="0"/>
            <wp:docPr id="3" name="Imagen 3" descr="Pontificia Universidad Javer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ntificia Universidad Javeria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763" cy="9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BD0" w:rsidRPr="005676F5" w:rsidSect="003253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9A490" w14:textId="77777777" w:rsidR="000B5DCE" w:rsidRDefault="000B5DCE" w:rsidP="00E02929">
      <w:pPr>
        <w:spacing w:after="0"/>
      </w:pPr>
      <w:r>
        <w:separator/>
      </w:r>
    </w:p>
    <w:p w14:paraId="4C7AFBDB" w14:textId="77777777" w:rsidR="000B5DCE" w:rsidRDefault="000B5DCE"/>
  </w:endnote>
  <w:endnote w:type="continuationSeparator" w:id="0">
    <w:p w14:paraId="61FE49AD" w14:textId="77777777" w:rsidR="000B5DCE" w:rsidRDefault="000B5DCE" w:rsidP="00E02929">
      <w:pPr>
        <w:spacing w:after="0"/>
      </w:pPr>
      <w:r>
        <w:continuationSeparator/>
      </w:r>
    </w:p>
    <w:p w14:paraId="735D6D54" w14:textId="77777777" w:rsidR="000B5DCE" w:rsidRDefault="000B5D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7F0D7" w14:textId="77777777" w:rsidR="001D2D76" w:rsidRDefault="001D2D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F2396" w14:textId="77777777" w:rsidR="00813E52" w:rsidRDefault="00813E52">
    <w:pPr>
      <w:pStyle w:val="Piedepgina"/>
    </w:pPr>
    <w:r>
      <w:rPr>
        <w:lang w:bidi="es-ES"/>
      </w:rPr>
      <w:t xml:space="preserve">Página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90FED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764F933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62ACC" w14:textId="77777777" w:rsidR="001D2D76" w:rsidRDefault="001D2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5C904" w14:textId="77777777" w:rsidR="000B5DCE" w:rsidRDefault="000B5DCE" w:rsidP="00E02929">
      <w:pPr>
        <w:spacing w:after="0"/>
      </w:pPr>
      <w:r>
        <w:separator/>
      </w:r>
    </w:p>
    <w:p w14:paraId="741D8CAB" w14:textId="77777777" w:rsidR="000B5DCE" w:rsidRDefault="000B5DCE"/>
  </w:footnote>
  <w:footnote w:type="continuationSeparator" w:id="0">
    <w:p w14:paraId="248FC0F8" w14:textId="77777777" w:rsidR="000B5DCE" w:rsidRDefault="000B5DCE" w:rsidP="00E02929">
      <w:pPr>
        <w:spacing w:after="0"/>
      </w:pPr>
      <w:r>
        <w:continuationSeparator/>
      </w:r>
    </w:p>
    <w:p w14:paraId="39EAADFB" w14:textId="77777777" w:rsidR="000B5DCE" w:rsidRDefault="000B5D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C1E2" w14:textId="77777777" w:rsidR="001D2D76" w:rsidRDefault="001D2D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398FC" w14:textId="77777777" w:rsidR="001D2D76" w:rsidRDefault="001D2D7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31A12" w14:textId="77777777" w:rsidR="001D2D76" w:rsidRDefault="001D2D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8D"/>
    <w:rsid w:val="00002E34"/>
    <w:rsid w:val="00016CE9"/>
    <w:rsid w:val="000260A9"/>
    <w:rsid w:val="00086056"/>
    <w:rsid w:val="000B5DCE"/>
    <w:rsid w:val="000B7024"/>
    <w:rsid w:val="000C215D"/>
    <w:rsid w:val="000C321B"/>
    <w:rsid w:val="000C454E"/>
    <w:rsid w:val="000D1E68"/>
    <w:rsid w:val="00125F3A"/>
    <w:rsid w:val="0013652A"/>
    <w:rsid w:val="00145D68"/>
    <w:rsid w:val="00166CFC"/>
    <w:rsid w:val="00176761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566FB"/>
    <w:rsid w:val="00271ED8"/>
    <w:rsid w:val="00274D9E"/>
    <w:rsid w:val="00276401"/>
    <w:rsid w:val="0027788D"/>
    <w:rsid w:val="00290F0F"/>
    <w:rsid w:val="00292EF3"/>
    <w:rsid w:val="0029418F"/>
    <w:rsid w:val="002E5150"/>
    <w:rsid w:val="003120E0"/>
    <w:rsid w:val="00321270"/>
    <w:rsid w:val="00321F35"/>
    <w:rsid w:val="00325368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3F2A78"/>
    <w:rsid w:val="003F6801"/>
    <w:rsid w:val="004257E0"/>
    <w:rsid w:val="0044378E"/>
    <w:rsid w:val="004502DA"/>
    <w:rsid w:val="004537C5"/>
    <w:rsid w:val="00465B79"/>
    <w:rsid w:val="00494CA6"/>
    <w:rsid w:val="00495301"/>
    <w:rsid w:val="004A1B3E"/>
    <w:rsid w:val="004A234F"/>
    <w:rsid w:val="004B6261"/>
    <w:rsid w:val="004D30AD"/>
    <w:rsid w:val="00504074"/>
    <w:rsid w:val="005235FF"/>
    <w:rsid w:val="00527C72"/>
    <w:rsid w:val="00554FFA"/>
    <w:rsid w:val="005676F5"/>
    <w:rsid w:val="00581AD2"/>
    <w:rsid w:val="005848AD"/>
    <w:rsid w:val="00587673"/>
    <w:rsid w:val="00587DBA"/>
    <w:rsid w:val="005A2BD0"/>
    <w:rsid w:val="005A2C96"/>
    <w:rsid w:val="005A49E4"/>
    <w:rsid w:val="005C4039"/>
    <w:rsid w:val="005F4C34"/>
    <w:rsid w:val="005F61B2"/>
    <w:rsid w:val="00605109"/>
    <w:rsid w:val="00605F1B"/>
    <w:rsid w:val="00607D89"/>
    <w:rsid w:val="00610040"/>
    <w:rsid w:val="00631F6B"/>
    <w:rsid w:val="0063530D"/>
    <w:rsid w:val="00647535"/>
    <w:rsid w:val="00667735"/>
    <w:rsid w:val="00675C41"/>
    <w:rsid w:val="006B7FF7"/>
    <w:rsid w:val="006C0630"/>
    <w:rsid w:val="006C14BB"/>
    <w:rsid w:val="006D198E"/>
    <w:rsid w:val="006D6188"/>
    <w:rsid w:val="006D7E96"/>
    <w:rsid w:val="006E1492"/>
    <w:rsid w:val="006E2C4A"/>
    <w:rsid w:val="00717354"/>
    <w:rsid w:val="007179F8"/>
    <w:rsid w:val="00723158"/>
    <w:rsid w:val="007360FE"/>
    <w:rsid w:val="007455C5"/>
    <w:rsid w:val="00781081"/>
    <w:rsid w:val="00785B50"/>
    <w:rsid w:val="00791ED5"/>
    <w:rsid w:val="00794F82"/>
    <w:rsid w:val="00795BC4"/>
    <w:rsid w:val="007A565D"/>
    <w:rsid w:val="007B57C2"/>
    <w:rsid w:val="008105F2"/>
    <w:rsid w:val="00813E52"/>
    <w:rsid w:val="0081578A"/>
    <w:rsid w:val="00825C42"/>
    <w:rsid w:val="008411EF"/>
    <w:rsid w:val="008645A7"/>
    <w:rsid w:val="00872777"/>
    <w:rsid w:val="008A2200"/>
    <w:rsid w:val="008E3A9C"/>
    <w:rsid w:val="008E448C"/>
    <w:rsid w:val="00913758"/>
    <w:rsid w:val="00917E89"/>
    <w:rsid w:val="00923E5C"/>
    <w:rsid w:val="00930762"/>
    <w:rsid w:val="0093672F"/>
    <w:rsid w:val="00974E1C"/>
    <w:rsid w:val="00983FF5"/>
    <w:rsid w:val="00997699"/>
    <w:rsid w:val="009C3F23"/>
    <w:rsid w:val="009E2A11"/>
    <w:rsid w:val="009F7E3B"/>
    <w:rsid w:val="00A01BF8"/>
    <w:rsid w:val="00A14DE6"/>
    <w:rsid w:val="00A1749D"/>
    <w:rsid w:val="00A22F77"/>
    <w:rsid w:val="00A269E5"/>
    <w:rsid w:val="00A36711"/>
    <w:rsid w:val="00A40770"/>
    <w:rsid w:val="00A45804"/>
    <w:rsid w:val="00A60984"/>
    <w:rsid w:val="00A653DA"/>
    <w:rsid w:val="00A76299"/>
    <w:rsid w:val="00A87814"/>
    <w:rsid w:val="00AA224B"/>
    <w:rsid w:val="00AB2FD7"/>
    <w:rsid w:val="00AB739B"/>
    <w:rsid w:val="00AF1675"/>
    <w:rsid w:val="00B141A2"/>
    <w:rsid w:val="00B41BE0"/>
    <w:rsid w:val="00B42B3B"/>
    <w:rsid w:val="00B45802"/>
    <w:rsid w:val="00B45DAE"/>
    <w:rsid w:val="00B83AB0"/>
    <w:rsid w:val="00B90FED"/>
    <w:rsid w:val="00BA0F5B"/>
    <w:rsid w:val="00BB4CB0"/>
    <w:rsid w:val="00BD701B"/>
    <w:rsid w:val="00BE05B1"/>
    <w:rsid w:val="00BE0C94"/>
    <w:rsid w:val="00BE27E9"/>
    <w:rsid w:val="00BE36A4"/>
    <w:rsid w:val="00C12475"/>
    <w:rsid w:val="00C1773B"/>
    <w:rsid w:val="00C551F8"/>
    <w:rsid w:val="00C73764"/>
    <w:rsid w:val="00C843AF"/>
    <w:rsid w:val="00CA06F1"/>
    <w:rsid w:val="00CA3293"/>
    <w:rsid w:val="00CA4D00"/>
    <w:rsid w:val="00CA5660"/>
    <w:rsid w:val="00CB4B76"/>
    <w:rsid w:val="00CC0778"/>
    <w:rsid w:val="00CC68BD"/>
    <w:rsid w:val="00CC68D1"/>
    <w:rsid w:val="00D05E23"/>
    <w:rsid w:val="00D11BC5"/>
    <w:rsid w:val="00D9659E"/>
    <w:rsid w:val="00DA2599"/>
    <w:rsid w:val="00DA3872"/>
    <w:rsid w:val="00DB6653"/>
    <w:rsid w:val="00DC0B39"/>
    <w:rsid w:val="00DE1834"/>
    <w:rsid w:val="00DF3922"/>
    <w:rsid w:val="00DF625C"/>
    <w:rsid w:val="00E02929"/>
    <w:rsid w:val="00E06FC8"/>
    <w:rsid w:val="00E078E5"/>
    <w:rsid w:val="00E12C6E"/>
    <w:rsid w:val="00E16F2B"/>
    <w:rsid w:val="00E219DC"/>
    <w:rsid w:val="00E3070C"/>
    <w:rsid w:val="00E30731"/>
    <w:rsid w:val="00E423BC"/>
    <w:rsid w:val="00E443B7"/>
    <w:rsid w:val="00E62C63"/>
    <w:rsid w:val="00E64456"/>
    <w:rsid w:val="00E7072B"/>
    <w:rsid w:val="00EA7D5B"/>
    <w:rsid w:val="00EC0CF1"/>
    <w:rsid w:val="00EC1F4E"/>
    <w:rsid w:val="00ED333F"/>
    <w:rsid w:val="00EE3A87"/>
    <w:rsid w:val="00F06320"/>
    <w:rsid w:val="00F0767F"/>
    <w:rsid w:val="00F30471"/>
    <w:rsid w:val="00F4528B"/>
    <w:rsid w:val="00F84609"/>
    <w:rsid w:val="00FA63E0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E261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5676F5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676F5"/>
    <w:rPr>
      <w:rFonts w:asciiTheme="majorHAnsi" w:eastAsiaTheme="majorEastAsia" w:hAnsiTheme="majorHAnsi" w:cstheme="majorBidi"/>
      <w:caps/>
      <w:color w:val="006666" w:themeColor="accent3"/>
      <w:kern w:val="28"/>
      <w:sz w:val="64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delista5oscura-nfasis1">
    <w:name w:val="List Table 5 Dark Accent 1"/>
    <w:basedOn w:val="Tablanormal"/>
    <w:uiPriority w:val="50"/>
    <w:rsid w:val="0027788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tblBorders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7788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79A" w:themeColor="accent4"/>
        <w:left w:val="single" w:sz="24" w:space="0" w:color="00679A" w:themeColor="accent4"/>
        <w:bottom w:val="single" w:sz="24" w:space="0" w:color="00679A" w:themeColor="accent4"/>
        <w:right w:val="single" w:sz="24" w:space="0" w:color="00679A" w:themeColor="accent4"/>
      </w:tblBorders>
    </w:tblPr>
    <w:tcPr>
      <w:shd w:val="clear" w:color="auto" w:fill="00679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lrzxr">
    <w:name w:val="lrzxr"/>
    <w:basedOn w:val="Fuentedeprrafopredeter"/>
    <w:rsid w:val="0027788D"/>
  </w:style>
  <w:style w:type="character" w:styleId="Hipervnculo">
    <w:name w:val="Hyperlink"/>
    <w:basedOn w:val="Fuentedeprrafopredeter"/>
    <w:uiPriority w:val="99"/>
    <w:semiHidden/>
    <w:unhideWhenUsed/>
    <w:rsid w:val="0027788D"/>
    <w:rPr>
      <w:color w:val="0000FF"/>
      <w:u w:val="single"/>
    </w:rPr>
  </w:style>
  <w:style w:type="table" w:styleId="Tablaconcuadrcula4-nfasis4">
    <w:name w:val="Grid Table 4 Accent 4"/>
    <w:basedOn w:val="Tablanormal"/>
    <w:uiPriority w:val="49"/>
    <w:rsid w:val="005A2BD0"/>
    <w:pPr>
      <w:spacing w:after="0"/>
    </w:pPr>
    <w:tblPr>
      <w:tblStyleRowBandSize w:val="1"/>
      <w:tblStyleColBandSize w:val="1"/>
      <w:tblBorders>
        <w:top w:val="single" w:sz="4" w:space="0" w:color="29B7FF" w:themeColor="accent4" w:themeTint="99"/>
        <w:left w:val="single" w:sz="4" w:space="0" w:color="29B7FF" w:themeColor="accent4" w:themeTint="99"/>
        <w:bottom w:val="single" w:sz="4" w:space="0" w:color="29B7FF" w:themeColor="accent4" w:themeTint="99"/>
        <w:right w:val="single" w:sz="4" w:space="0" w:color="29B7FF" w:themeColor="accent4" w:themeTint="99"/>
        <w:insideH w:val="single" w:sz="4" w:space="0" w:color="29B7FF" w:themeColor="accent4" w:themeTint="99"/>
        <w:insideV w:val="single" w:sz="4" w:space="0" w:color="29B7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79A" w:themeColor="accent4"/>
          <w:left w:val="single" w:sz="4" w:space="0" w:color="00679A" w:themeColor="accent4"/>
          <w:bottom w:val="single" w:sz="4" w:space="0" w:color="00679A" w:themeColor="accent4"/>
          <w:right w:val="single" w:sz="4" w:space="0" w:color="00679A" w:themeColor="accent4"/>
          <w:insideH w:val="nil"/>
          <w:insideV w:val="nil"/>
        </w:tcBorders>
        <w:shd w:val="clear" w:color="auto" w:fill="00679A" w:themeFill="accent4"/>
      </w:tcPr>
    </w:tblStylePr>
    <w:tblStylePr w:type="lastRow">
      <w:rPr>
        <w:b/>
        <w:bCs/>
      </w:rPr>
      <w:tblPr/>
      <w:tcPr>
        <w:tcBorders>
          <w:top w:val="double" w:sz="4" w:space="0" w:color="00679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7FF" w:themeFill="accent4" w:themeFillTint="33"/>
      </w:tcPr>
    </w:tblStylePr>
    <w:tblStylePr w:type="band1Horz">
      <w:tblPr/>
      <w:tcPr>
        <w:shd w:val="clear" w:color="auto" w:fill="B7E7F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q=pontificia+universidad+javeriana+cali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L~1\AppData\Local\Temp\tf0288989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F5E366DC3D4134BFBF7F94299A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25AFF-C4E0-4634-BA6D-9E2130582E92}"/>
      </w:docPartPr>
      <w:docPartBody>
        <w:p w:rsidR="00000000" w:rsidRDefault="00C5650B">
          <w:pPr>
            <w:pStyle w:val="CCF5E366DC3D4134BFBF7F94299AEC3E"/>
          </w:pPr>
          <w:r w:rsidRPr="005676F5">
            <w:rPr>
              <w:lang w:bidi="es-ES"/>
            </w:rPr>
            <w:t>Empresa</w:t>
          </w:r>
        </w:p>
      </w:docPartBody>
    </w:docPart>
    <w:docPart>
      <w:docPartPr>
        <w:name w:val="5F62E189817940B2A3B0A510AC223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4DE44-E176-4826-96E4-25C7C0C3BDD2}"/>
      </w:docPartPr>
      <w:docPartBody>
        <w:p w:rsidR="00000000" w:rsidRDefault="00C5650B">
          <w:pPr>
            <w:pStyle w:val="5F62E189817940B2A3B0A510AC22341B"/>
          </w:pPr>
          <w:r w:rsidRPr="005676F5">
            <w:rPr>
              <w:lang w:bidi="es-ES"/>
            </w:rPr>
            <w:t>Dirección, ciudad, provincia y código postal</w:t>
          </w:r>
        </w:p>
      </w:docPartBody>
    </w:docPart>
    <w:docPart>
      <w:docPartPr>
        <w:name w:val="E0ABBC50F8A448FDBACC124093B43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06BD2-85EA-4510-BA01-946EE4D6223E}"/>
      </w:docPartPr>
      <w:docPartBody>
        <w:p w:rsidR="00000000" w:rsidRDefault="00C5650B">
          <w:pPr>
            <w:pStyle w:val="E0ABBC50F8A448FDBACC124093B43CE8"/>
          </w:pPr>
          <w:r w:rsidRPr="005676F5">
            <w:rPr>
              <w:lang w:bidi="es-ES"/>
            </w:rPr>
            <w:t>Resumen del proyecto</w:t>
          </w:r>
        </w:p>
      </w:docPartBody>
    </w:docPart>
    <w:docPart>
      <w:docPartPr>
        <w:name w:val="BE56DF49D0E74ED69974A0D86B6A4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FEA55-2E3A-4D0C-8D99-AC5D7C3BF1FE}"/>
      </w:docPartPr>
      <w:docPartBody>
        <w:p w:rsidR="00000000" w:rsidRDefault="00C5650B">
          <w:pPr>
            <w:pStyle w:val="BE56DF49D0E74ED69974A0D86B6A4912"/>
          </w:pPr>
          <w:r w:rsidRPr="005676F5">
            <w:rPr>
              <w:lang w:bidi="es-ES"/>
            </w:rPr>
            <w:t>Fecha del informe</w:t>
          </w:r>
        </w:p>
      </w:docPartBody>
    </w:docPart>
    <w:docPart>
      <w:docPartPr>
        <w:name w:val="DD96EF95483E4B349B331971CE144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40C0-964C-46D8-AAC9-926D7C9075F5}"/>
      </w:docPartPr>
      <w:docPartBody>
        <w:p w:rsidR="00000000" w:rsidRDefault="00C5650B">
          <w:pPr>
            <w:pStyle w:val="DD96EF95483E4B349B331971CE144636"/>
          </w:pPr>
          <w:r w:rsidRPr="005676F5">
            <w:rPr>
              <w:lang w:bidi="es-ES"/>
            </w:rPr>
            <w:t>Nombre del proyecto</w:t>
          </w:r>
        </w:p>
      </w:docPartBody>
    </w:docPart>
    <w:docPart>
      <w:docPartPr>
        <w:name w:val="2180C2AC733142AAA939A775EFC69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294D9-CED5-4844-8EB9-C705E1D3D3EE}"/>
      </w:docPartPr>
      <w:docPartBody>
        <w:p w:rsidR="00000000" w:rsidRDefault="00C5650B">
          <w:pPr>
            <w:pStyle w:val="2180C2AC733142AAA939A775EFC69303"/>
          </w:pPr>
          <w:r w:rsidRPr="005676F5">
            <w:rPr>
              <w:lang w:bidi="es-ES"/>
            </w:rPr>
            <w:t>Preparado por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A"/>
    <w:rsid w:val="00362EDA"/>
    <w:rsid w:val="00C5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F5E366DC3D4134BFBF7F94299AEC3E">
    <w:name w:val="CCF5E366DC3D4134BFBF7F94299AEC3E"/>
  </w:style>
  <w:style w:type="paragraph" w:customStyle="1" w:styleId="5F62E189817940B2A3B0A510AC22341B">
    <w:name w:val="5F62E189817940B2A3B0A510AC22341B"/>
  </w:style>
  <w:style w:type="paragraph" w:customStyle="1" w:styleId="6765153EE0BC44BA929F67862BD6A77A">
    <w:name w:val="6765153EE0BC44BA929F67862BD6A77A"/>
  </w:style>
  <w:style w:type="paragraph" w:customStyle="1" w:styleId="F1ED75B0034746288C9777B32162C51C">
    <w:name w:val="F1ED75B0034746288C9777B32162C51C"/>
  </w:style>
  <w:style w:type="paragraph" w:customStyle="1" w:styleId="D3F3D6EDDF3341B094F7E615DFD01FD9">
    <w:name w:val="D3F3D6EDDF3341B094F7E615DFD01FD9"/>
  </w:style>
  <w:style w:type="paragraph" w:customStyle="1" w:styleId="E0ABBC50F8A448FDBACC124093B43CE8">
    <w:name w:val="E0ABBC50F8A448FDBACC124093B43CE8"/>
  </w:style>
  <w:style w:type="paragraph" w:customStyle="1" w:styleId="BE56DF49D0E74ED69974A0D86B6A4912">
    <w:name w:val="BE56DF49D0E74ED69974A0D86B6A4912"/>
  </w:style>
  <w:style w:type="paragraph" w:customStyle="1" w:styleId="DD96EF95483E4B349B331971CE144636">
    <w:name w:val="DD96EF95483E4B349B331971CE144636"/>
  </w:style>
  <w:style w:type="paragraph" w:customStyle="1" w:styleId="2180C2AC733142AAA939A775EFC69303">
    <w:name w:val="2180C2AC733142AAA939A775EFC69303"/>
  </w:style>
  <w:style w:type="paragraph" w:customStyle="1" w:styleId="EA4E606E9CC64ABBAECFDFB21075E495">
    <w:name w:val="EA4E606E9CC64ABBAECFDFB21075E495"/>
  </w:style>
  <w:style w:type="paragraph" w:customStyle="1" w:styleId="D1A5FCD9E606447FA6700F7E98965144">
    <w:name w:val="D1A5FCD9E606447FA6700F7E98965144"/>
  </w:style>
  <w:style w:type="paragraph" w:customStyle="1" w:styleId="1EE3713595E047FFBA1CBCC7E442E15F">
    <w:name w:val="1EE3713595E047FFBA1CBCC7E442E15F"/>
  </w:style>
  <w:style w:type="paragraph" w:customStyle="1" w:styleId="9BBE11CAA02F4E179088927F6E1D548F">
    <w:name w:val="9BBE11CAA02F4E179088927F6E1D548F"/>
  </w:style>
  <w:style w:type="paragraph" w:customStyle="1" w:styleId="8467B19F92824B178ED94C70CE38C9B9">
    <w:name w:val="8467B19F92824B178ED94C70CE38C9B9"/>
  </w:style>
  <w:style w:type="paragraph" w:customStyle="1" w:styleId="3DC84AD2154945D5B13C7D674F3E8550">
    <w:name w:val="3DC84AD2154945D5B13C7D674F3E8550"/>
  </w:style>
  <w:style w:type="paragraph" w:customStyle="1" w:styleId="59B226993F91454983696E55589CE2A6">
    <w:name w:val="59B226993F91454983696E55589CE2A6"/>
  </w:style>
  <w:style w:type="paragraph" w:customStyle="1" w:styleId="0283D7D46D0E4B309FDC8F4ECDB38C3D">
    <w:name w:val="0283D7D46D0E4B309FDC8F4ECDB38C3D"/>
  </w:style>
  <w:style w:type="paragraph" w:customStyle="1" w:styleId="2B940B3808634745BF2D9B209B21BE74">
    <w:name w:val="2B940B3808634745BF2D9B209B21BE74"/>
  </w:style>
  <w:style w:type="paragraph" w:customStyle="1" w:styleId="345B85335C184034B0CDC7F477710E5F">
    <w:name w:val="345B85335C184034B0CDC7F477710E5F"/>
  </w:style>
  <w:style w:type="paragraph" w:customStyle="1" w:styleId="EFA96080411640C7B37D4E25BD3E66A4">
    <w:name w:val="EFA96080411640C7B37D4E25BD3E66A4"/>
  </w:style>
  <w:style w:type="paragraph" w:customStyle="1" w:styleId="8C52B3C5652B4CFEA000A6386EF6DF1D">
    <w:name w:val="8C52B3C5652B4CFEA000A6386EF6DF1D"/>
  </w:style>
  <w:style w:type="paragraph" w:customStyle="1" w:styleId="092F601309644854829074E6D01B0524">
    <w:name w:val="092F601309644854829074E6D01B0524"/>
  </w:style>
  <w:style w:type="paragraph" w:customStyle="1" w:styleId="C444374B0BC443E48807B4F6A7EFC7EC">
    <w:name w:val="C444374B0BC443E48807B4F6A7EFC7EC"/>
  </w:style>
  <w:style w:type="paragraph" w:customStyle="1" w:styleId="8AD86D774B1B413D8B4FF5B6F181A45D">
    <w:name w:val="8AD86D774B1B413D8B4FF5B6F181A45D"/>
  </w:style>
  <w:style w:type="paragraph" w:customStyle="1" w:styleId="65DA98EB777D4097B8C3D8963FBA2C07">
    <w:name w:val="65DA98EB777D4097B8C3D8963FBA2C07"/>
  </w:style>
  <w:style w:type="paragraph" w:customStyle="1" w:styleId="2490F74F2B084AABB94530C6B2F5E046">
    <w:name w:val="2490F74F2B084AABB94530C6B2F5E046"/>
  </w:style>
  <w:style w:type="paragraph" w:customStyle="1" w:styleId="D6F8205854F245EBA2D4FFEF1FABFBE2">
    <w:name w:val="D6F8205854F245EBA2D4FFEF1FABFBE2"/>
  </w:style>
  <w:style w:type="paragraph" w:customStyle="1" w:styleId="2B7CEEA784444FE3B24CD76B7DB03A41">
    <w:name w:val="2B7CEEA784444FE3B24CD76B7DB03A41"/>
  </w:style>
  <w:style w:type="paragraph" w:customStyle="1" w:styleId="2BCED070AEF146C9A18B16C54169C2EB">
    <w:name w:val="2BCED070AEF146C9A18B16C54169C2EB"/>
  </w:style>
  <w:style w:type="paragraph" w:customStyle="1" w:styleId="DF8B45B3D1DF49E3BEE15CF675765574">
    <w:name w:val="DF8B45B3D1DF49E3BEE15CF675765574"/>
  </w:style>
  <w:style w:type="paragraph" w:customStyle="1" w:styleId="56B3AFEE6385430F9A8BFA54A7DA36FA">
    <w:name w:val="56B3AFEE6385430F9A8BFA54A7DA36FA"/>
  </w:style>
  <w:style w:type="paragraph" w:customStyle="1" w:styleId="517CDB803B5D4BA4AB6AEE95A3E9F458">
    <w:name w:val="517CDB803B5D4BA4AB6AEE95A3E9F458"/>
  </w:style>
  <w:style w:type="paragraph" w:customStyle="1" w:styleId="D2BA51EE3E424C8CA00AEA54E8B7EED3">
    <w:name w:val="D2BA51EE3E424C8CA00AEA54E8B7EED3"/>
    <w:rsid w:val="00362EDA"/>
  </w:style>
  <w:style w:type="paragraph" w:customStyle="1" w:styleId="E247F4AEA2CC440C83B13B9B225E26D7">
    <w:name w:val="E247F4AEA2CC440C83B13B9B225E26D7"/>
    <w:rsid w:val="00362EDA"/>
  </w:style>
  <w:style w:type="paragraph" w:customStyle="1" w:styleId="4B4C0AD8831848CEB38897D2CF7BDF7A">
    <w:name w:val="4B4C0AD8831848CEB38897D2CF7BDF7A"/>
    <w:rsid w:val="00362EDA"/>
  </w:style>
  <w:style w:type="paragraph" w:customStyle="1" w:styleId="BB070987A08241259DF5E5AA760984F8">
    <w:name w:val="BB070987A08241259DF5E5AA760984F8"/>
    <w:rsid w:val="00362EDA"/>
  </w:style>
  <w:style w:type="paragraph" w:customStyle="1" w:styleId="76D731A44EF942F49D3A7F4B5EA0A46D">
    <w:name w:val="76D731A44EF942F49D3A7F4B5EA0A46D"/>
    <w:rsid w:val="00362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tf02889890_win32.dotx</Template>
  <TotalTime>0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2021-03-22T19:08:00Z</dcterms:created>
  <dcterms:modified xsi:type="dcterms:W3CDTF">2021-03-22T21:06:00Z</dcterms:modified>
</cp:coreProperties>
</file>